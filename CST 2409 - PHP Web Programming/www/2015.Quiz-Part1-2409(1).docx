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16" w:type="dxa"/>
        <w:tblInd w:w="-785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5451"/>
        <w:gridCol w:w="3905"/>
      </w:tblGrid>
      <w:tr w:rsidR="00575B64" w:rsidTr="00BA0387">
        <w:tc>
          <w:tcPr>
            <w:tcW w:w="1260" w:type="dxa"/>
          </w:tcPr>
          <w:p w:rsidR="00575B64" w:rsidRDefault="00B6778A" w:rsidP="00B6778A">
            <w:pPr>
              <w:pStyle w:val="Event"/>
            </w:pPr>
            <w:r>
              <w:t>Question 1</w:t>
            </w:r>
          </w:p>
        </w:tc>
        <w:tc>
          <w:tcPr>
            <w:tcW w:w="5451" w:type="dxa"/>
          </w:tcPr>
          <w:p w:rsidR="00575B64" w:rsidRDefault="00B6778A" w:rsidP="00B6778A">
            <w:pPr>
              <w:pStyle w:val="Event"/>
            </w:pPr>
            <w:r>
              <w:t xml:space="preserve">Display all the employees that make more than </w:t>
            </w:r>
            <w:r w:rsidR="00BA0387">
              <w:t>7</w:t>
            </w:r>
            <w:r w:rsidRPr="00C36526">
              <w:rPr>
                <w:b/>
                <w:color w:val="1F497D" w:themeColor="text2"/>
                <w:u w:val="single"/>
              </w:rPr>
              <w:t>0,000</w:t>
            </w:r>
            <w:r>
              <w:t>.</w:t>
            </w:r>
            <w:r w:rsidR="0025591D">
              <w:t xml:space="preserve"> Show the following columns, employee id, first name, last name, </w:t>
            </w:r>
            <w:r w:rsidR="0025591D" w:rsidRPr="0025591D">
              <w:rPr>
                <w:b/>
              </w:rPr>
              <w:t xml:space="preserve">title </w:t>
            </w:r>
            <w:r w:rsidR="0025591D">
              <w:rPr>
                <w:b/>
              </w:rPr>
              <w:t>name/</w:t>
            </w:r>
            <w:r w:rsidR="0025591D" w:rsidRPr="0025591D">
              <w:rPr>
                <w:b/>
              </w:rPr>
              <w:t>description</w:t>
            </w:r>
            <w:r w:rsidR="0025591D">
              <w:rPr>
                <w:b/>
              </w:rPr>
              <w:t>, and salary</w:t>
            </w:r>
          </w:p>
          <w:tbl>
            <w:tblPr>
              <w:tblW w:w="4632" w:type="dxa"/>
              <w:tblLook w:val="04A0" w:firstRow="1" w:lastRow="0" w:firstColumn="1" w:lastColumn="0" w:noHBand="0" w:noVBand="1"/>
            </w:tblPr>
            <w:tblGrid>
              <w:gridCol w:w="4632"/>
            </w:tblGrid>
            <w:tr w:rsidR="005D2AC0" w:rsidRPr="00491D6B" w:rsidTr="00CC1DD8">
              <w:trPr>
                <w:trHeight w:val="300"/>
              </w:trPr>
              <w:tc>
                <w:tcPr>
                  <w:tcW w:w="4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C0" w:rsidRPr="00491D6B" w:rsidRDefault="005D2AC0" w:rsidP="00CC1DD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Cs w:val="18"/>
                    </w:rPr>
                    <w:t>Answer</w:t>
                  </w:r>
                </w:p>
              </w:tc>
            </w:tr>
            <w:tr w:rsidR="005D2AC0" w:rsidRPr="00491D6B" w:rsidTr="00CC1DD8">
              <w:trPr>
                <w:trHeight w:val="300"/>
              </w:trPr>
              <w:tc>
                <w:tcPr>
                  <w:tcW w:w="46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C0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  <w:t> </w:t>
                  </w:r>
                </w:p>
                <w:p w:rsidR="005D2AC0" w:rsidRPr="00491D6B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Select colum1, column2, column3</w:t>
                  </w:r>
                </w:p>
                <w:p w:rsidR="005D2AC0" w:rsidRPr="00491D6B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From table 1</w:t>
                  </w:r>
                </w:p>
                <w:p w:rsidR="005D2AC0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Inner join on</w:t>
                  </w:r>
                </w:p>
                <w:p w:rsidR="005D2AC0" w:rsidRPr="00491D6B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 xml:space="preserve"> </w:t>
                  </w:r>
                </w:p>
              </w:tc>
            </w:tr>
          </w:tbl>
          <w:p w:rsidR="005D2AC0" w:rsidRDefault="005D2AC0" w:rsidP="00B6778A">
            <w:pPr>
              <w:pStyle w:val="Event"/>
            </w:pPr>
          </w:p>
        </w:tc>
        <w:tc>
          <w:tcPr>
            <w:tcW w:w="3905" w:type="dxa"/>
          </w:tcPr>
          <w:p w:rsidR="00575B64" w:rsidRDefault="00575B64">
            <w:pPr>
              <w:pStyle w:val="Event"/>
            </w:pPr>
          </w:p>
          <w:p w:rsidR="00575B64" w:rsidRDefault="00575B64" w:rsidP="00B6778A">
            <w:pPr>
              <w:pStyle w:val="Event"/>
            </w:pPr>
          </w:p>
        </w:tc>
      </w:tr>
      <w:tr w:rsidR="00575B64" w:rsidTr="00BA0387">
        <w:tc>
          <w:tcPr>
            <w:tcW w:w="1260" w:type="dxa"/>
          </w:tcPr>
          <w:p w:rsidR="00575B64" w:rsidRDefault="00C36526" w:rsidP="00C36526">
            <w:pPr>
              <w:pStyle w:val="Event"/>
            </w:pPr>
            <w:r>
              <w:t>Question 2</w:t>
            </w:r>
          </w:p>
        </w:tc>
        <w:tc>
          <w:tcPr>
            <w:tcW w:w="5451" w:type="dxa"/>
          </w:tcPr>
          <w:p w:rsidR="00C36526" w:rsidRPr="00C36526" w:rsidRDefault="00110689">
            <w:pPr>
              <w:pStyle w:val="Event-Bold"/>
              <w:rPr>
                <w:b w:val="0"/>
              </w:rPr>
            </w:pPr>
            <w:r>
              <w:rPr>
                <w:b w:val="0"/>
              </w:rPr>
              <w:t xml:space="preserve">Display All the </w:t>
            </w:r>
            <w:r w:rsidR="00C10F38">
              <w:rPr>
                <w:b w:val="0"/>
              </w:rPr>
              <w:t xml:space="preserve">(fields and rows) </w:t>
            </w:r>
            <w:r>
              <w:rPr>
                <w:b w:val="0"/>
              </w:rPr>
              <w:t>data from the Marginal Tax</w:t>
            </w:r>
          </w:p>
          <w:tbl>
            <w:tblPr>
              <w:tblW w:w="4632" w:type="dxa"/>
              <w:tblLook w:val="04A0" w:firstRow="1" w:lastRow="0" w:firstColumn="1" w:lastColumn="0" w:noHBand="0" w:noVBand="1"/>
            </w:tblPr>
            <w:tblGrid>
              <w:gridCol w:w="4632"/>
            </w:tblGrid>
            <w:tr w:rsidR="00491D6B" w:rsidRPr="00491D6B" w:rsidTr="00491D6B">
              <w:trPr>
                <w:trHeight w:val="300"/>
              </w:trPr>
              <w:tc>
                <w:tcPr>
                  <w:tcW w:w="4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1D6B" w:rsidRPr="00491D6B" w:rsidRDefault="00491D6B" w:rsidP="00491D6B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Cs w:val="18"/>
                    </w:rPr>
                    <w:t>Answer</w:t>
                  </w:r>
                </w:p>
              </w:tc>
            </w:tr>
            <w:tr w:rsidR="00491D6B" w:rsidRPr="00491D6B" w:rsidTr="00491D6B">
              <w:trPr>
                <w:trHeight w:val="300"/>
              </w:trPr>
              <w:tc>
                <w:tcPr>
                  <w:tcW w:w="46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1D6B" w:rsidRDefault="00491D6B" w:rsidP="00491D6B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  <w:t> </w:t>
                  </w:r>
                </w:p>
                <w:p w:rsidR="00491D6B" w:rsidRPr="00491D6B" w:rsidRDefault="00491D6B" w:rsidP="00491D6B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Select colum1, column2, column3</w:t>
                  </w:r>
                </w:p>
                <w:p w:rsidR="00491D6B" w:rsidRPr="00491D6B" w:rsidRDefault="00491D6B" w:rsidP="00491D6B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From table 1</w:t>
                  </w:r>
                </w:p>
                <w:p w:rsidR="00491D6B" w:rsidRDefault="00491D6B" w:rsidP="00491D6B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Inner join on</w:t>
                  </w:r>
                </w:p>
                <w:p w:rsidR="00491D6B" w:rsidRPr="00491D6B" w:rsidRDefault="00491D6B" w:rsidP="00491D6B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 xml:space="preserve"> </w:t>
                  </w:r>
                </w:p>
              </w:tc>
            </w:tr>
          </w:tbl>
          <w:p w:rsidR="00491D6B" w:rsidRDefault="00491D6B">
            <w:pPr>
              <w:pStyle w:val="Event"/>
            </w:pPr>
          </w:p>
        </w:tc>
        <w:tc>
          <w:tcPr>
            <w:tcW w:w="3905" w:type="dxa"/>
          </w:tcPr>
          <w:p w:rsidR="00575B64" w:rsidRDefault="00575B64">
            <w:pPr>
              <w:pStyle w:val="Event"/>
            </w:pPr>
          </w:p>
          <w:p w:rsidR="00575B64" w:rsidRDefault="00575B64" w:rsidP="00BA0387">
            <w:pPr>
              <w:pStyle w:val="Event"/>
            </w:pPr>
          </w:p>
        </w:tc>
      </w:tr>
      <w:tr w:rsidR="00B73E5A" w:rsidTr="00BA0387">
        <w:tc>
          <w:tcPr>
            <w:tcW w:w="1260" w:type="dxa"/>
          </w:tcPr>
          <w:p w:rsidR="00B73E5A" w:rsidRDefault="00491D6B" w:rsidP="00491D6B">
            <w:pPr>
              <w:pStyle w:val="Event"/>
            </w:pPr>
            <w:r>
              <w:br w:type="page"/>
              <w:t>Question 3</w:t>
            </w:r>
          </w:p>
        </w:tc>
        <w:tc>
          <w:tcPr>
            <w:tcW w:w="5451" w:type="dxa"/>
          </w:tcPr>
          <w:p w:rsidR="00B73E5A" w:rsidRDefault="00BA0387" w:rsidP="00CC1DD8">
            <w:pPr>
              <w:pStyle w:val="Event"/>
            </w:pPr>
            <w:r>
              <w:t xml:space="preserve">Display all the data from the first name, last name, salary, and their title. </w:t>
            </w:r>
          </w:p>
          <w:tbl>
            <w:tblPr>
              <w:tblW w:w="4632" w:type="dxa"/>
              <w:tblLook w:val="04A0" w:firstRow="1" w:lastRow="0" w:firstColumn="1" w:lastColumn="0" w:noHBand="0" w:noVBand="1"/>
            </w:tblPr>
            <w:tblGrid>
              <w:gridCol w:w="4632"/>
            </w:tblGrid>
            <w:tr w:rsidR="00491D6B" w:rsidRPr="00491D6B" w:rsidTr="00CC1DD8">
              <w:trPr>
                <w:trHeight w:val="300"/>
              </w:trPr>
              <w:tc>
                <w:tcPr>
                  <w:tcW w:w="4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1D6B" w:rsidRPr="00491D6B" w:rsidRDefault="00491D6B" w:rsidP="00CC1DD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Cs w:val="18"/>
                    </w:rPr>
                    <w:t>Answer</w:t>
                  </w:r>
                </w:p>
              </w:tc>
            </w:tr>
            <w:tr w:rsidR="00491D6B" w:rsidRPr="00491D6B" w:rsidTr="00491D6B">
              <w:trPr>
                <w:trHeight w:val="300"/>
              </w:trPr>
              <w:tc>
                <w:tcPr>
                  <w:tcW w:w="4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1D6B" w:rsidRDefault="00491D6B" w:rsidP="00CC1DD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  <w:t> </w:t>
                  </w:r>
                </w:p>
                <w:p w:rsidR="00491D6B" w:rsidRPr="00491D6B" w:rsidRDefault="00491D6B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Select colum1, column2, column3</w:t>
                  </w:r>
                </w:p>
                <w:p w:rsidR="00491D6B" w:rsidRPr="00491D6B" w:rsidRDefault="00491D6B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From table 1</w:t>
                  </w:r>
                </w:p>
                <w:p w:rsidR="00491D6B" w:rsidRDefault="00491D6B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Inner join on</w:t>
                  </w:r>
                </w:p>
                <w:p w:rsidR="00491D6B" w:rsidRPr="00491D6B" w:rsidRDefault="00491D6B" w:rsidP="00CC1DD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 xml:space="preserve"> </w:t>
                  </w:r>
                </w:p>
              </w:tc>
            </w:tr>
            <w:tr w:rsidR="00491D6B" w:rsidRPr="00491D6B" w:rsidTr="00CC1DD8">
              <w:trPr>
                <w:trHeight w:val="300"/>
              </w:trPr>
              <w:tc>
                <w:tcPr>
                  <w:tcW w:w="46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91D6B" w:rsidRPr="00491D6B" w:rsidRDefault="00491D6B" w:rsidP="00CC1DD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</w:p>
              </w:tc>
            </w:tr>
          </w:tbl>
          <w:p w:rsidR="00491D6B" w:rsidRDefault="00491D6B" w:rsidP="00CC1DD8">
            <w:pPr>
              <w:pStyle w:val="Event"/>
            </w:pPr>
          </w:p>
          <w:p w:rsidR="00491D6B" w:rsidRDefault="00491D6B" w:rsidP="00CC1DD8">
            <w:pPr>
              <w:pStyle w:val="Event"/>
            </w:pPr>
          </w:p>
          <w:p w:rsidR="00491D6B" w:rsidRDefault="00491D6B" w:rsidP="00CC1DD8">
            <w:pPr>
              <w:pStyle w:val="Event"/>
            </w:pPr>
          </w:p>
        </w:tc>
        <w:tc>
          <w:tcPr>
            <w:tcW w:w="3905" w:type="dxa"/>
          </w:tcPr>
          <w:p w:rsidR="00B73E5A" w:rsidRDefault="00B73E5A">
            <w:pPr>
              <w:pStyle w:val="Event"/>
            </w:pPr>
          </w:p>
          <w:p w:rsidR="00B73E5A" w:rsidRPr="00166FC3" w:rsidRDefault="00BA0387" w:rsidP="00BA0387">
            <w:pPr>
              <w:pStyle w:val="Event"/>
              <w:rPr>
                <w:b/>
              </w:rPr>
            </w:pPr>
            <w:r w:rsidRPr="00166FC3">
              <w:rPr>
                <w:b/>
              </w:rPr>
              <w:t>Join</w:t>
            </w:r>
          </w:p>
          <w:p w:rsidR="00BA0387" w:rsidRDefault="00BA0387" w:rsidP="00BA0387">
            <w:pPr>
              <w:pStyle w:val="Event"/>
            </w:pPr>
            <w:r>
              <w:rPr>
                <w:noProof/>
              </w:rPr>
              <w:drawing>
                <wp:inline distT="0" distB="0" distL="0" distR="0" wp14:anchorId="117E4C58" wp14:editId="35439926">
                  <wp:extent cx="2219325" cy="15715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57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AC0" w:rsidTr="00BA0387">
        <w:tc>
          <w:tcPr>
            <w:tcW w:w="1260" w:type="dxa"/>
          </w:tcPr>
          <w:p w:rsidR="005D2AC0" w:rsidRDefault="005D2AC0" w:rsidP="00491D6B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Question 5</w:t>
            </w:r>
          </w:p>
        </w:tc>
        <w:tc>
          <w:tcPr>
            <w:tcW w:w="5451" w:type="dxa"/>
          </w:tcPr>
          <w:p w:rsidR="005D2AC0" w:rsidRDefault="005D2AC0" w:rsidP="005D2AC0">
            <w:pPr>
              <w:pStyle w:val="Event"/>
            </w:pPr>
            <w:r>
              <w:t xml:space="preserve">Display all the employees whose last name contains the word letter </w:t>
            </w:r>
            <w:r w:rsidR="00166FC3">
              <w:t>E</w:t>
            </w:r>
            <w:r>
              <w:t xml:space="preserve">. Show the following columns, employee id, first name, last name, </w:t>
            </w:r>
            <w:r w:rsidR="00166FC3">
              <w:t>marginal tax percentage</w:t>
            </w:r>
            <w:r w:rsidR="00BB44FA" w:rsidRPr="00BB44FA">
              <w:t>.</w:t>
            </w:r>
          </w:p>
          <w:tbl>
            <w:tblPr>
              <w:tblW w:w="4632" w:type="dxa"/>
              <w:tblLook w:val="04A0" w:firstRow="1" w:lastRow="0" w:firstColumn="1" w:lastColumn="0" w:noHBand="0" w:noVBand="1"/>
            </w:tblPr>
            <w:tblGrid>
              <w:gridCol w:w="4632"/>
            </w:tblGrid>
            <w:tr w:rsidR="005D2AC0" w:rsidRPr="00491D6B" w:rsidTr="00CC1DD8">
              <w:trPr>
                <w:trHeight w:val="300"/>
              </w:trPr>
              <w:tc>
                <w:tcPr>
                  <w:tcW w:w="4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C0" w:rsidRPr="00491D6B" w:rsidRDefault="005D2AC0" w:rsidP="00CC1DD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Cs w:val="18"/>
                    </w:rPr>
                    <w:t>Answer</w:t>
                  </w:r>
                </w:p>
              </w:tc>
            </w:tr>
            <w:tr w:rsidR="005D2AC0" w:rsidRPr="00491D6B" w:rsidTr="00CC1DD8">
              <w:trPr>
                <w:trHeight w:val="300"/>
              </w:trPr>
              <w:tc>
                <w:tcPr>
                  <w:tcW w:w="46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C0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  <w:t> </w:t>
                  </w:r>
                </w:p>
                <w:p w:rsidR="005D2AC0" w:rsidRPr="00491D6B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Select colum1, column2, column3</w:t>
                  </w:r>
                </w:p>
                <w:p w:rsidR="005D2AC0" w:rsidRPr="00491D6B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From table 1</w:t>
                  </w:r>
                </w:p>
                <w:p w:rsidR="005D2AC0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>Inner join on</w:t>
                  </w:r>
                </w:p>
                <w:p w:rsidR="005D2AC0" w:rsidRPr="00491D6B" w:rsidRDefault="005D2AC0" w:rsidP="00CC1DD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491D6B">
                    <w:rPr>
                      <w:rFonts w:ascii="Calibri" w:eastAsia="Times New Roman" w:hAnsi="Calibri" w:cs="Times New Roman"/>
                      <w:color w:val="000000"/>
                      <w:szCs w:val="18"/>
                    </w:rPr>
                    <w:t xml:space="preserve"> </w:t>
                  </w:r>
                </w:p>
              </w:tc>
            </w:tr>
          </w:tbl>
          <w:p w:rsidR="005D2AC0" w:rsidRPr="00B73E5A" w:rsidRDefault="005D2AC0">
            <w:pPr>
              <w:pStyle w:val="Event-Bold"/>
              <w:rPr>
                <w:b w:val="0"/>
              </w:rPr>
            </w:pPr>
          </w:p>
        </w:tc>
        <w:tc>
          <w:tcPr>
            <w:tcW w:w="3905" w:type="dxa"/>
          </w:tcPr>
          <w:p w:rsidR="005D2AC0" w:rsidRDefault="00166FC3">
            <w:pPr>
              <w:pStyle w:val="Event"/>
            </w:pPr>
            <w:r>
              <w:t>Join</w:t>
            </w:r>
          </w:p>
          <w:p w:rsidR="00166FC3" w:rsidRDefault="00166FC3">
            <w:pPr>
              <w:pStyle w:val="Event"/>
            </w:pPr>
            <w:r>
              <w:rPr>
                <w:noProof/>
              </w:rPr>
              <w:drawing>
                <wp:inline distT="0" distB="0" distL="0" distR="0" wp14:anchorId="1E3DC136" wp14:editId="4229E8C4">
                  <wp:extent cx="2286727" cy="1619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727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0AF" w:rsidRDefault="005270AF">
            <w:pPr>
              <w:pStyle w:val="Event"/>
            </w:pPr>
          </w:p>
        </w:tc>
      </w:tr>
    </w:tbl>
    <w:p w:rsidR="005270AF" w:rsidRDefault="005270AF">
      <w:bookmarkStart w:id="0" w:name="_GoBack"/>
      <w:bookmarkEnd w:id="0"/>
    </w:p>
    <w:sectPr w:rsidR="005270AF" w:rsidSect="00166FC3">
      <w:headerReference w:type="default" r:id="rId11"/>
      <w:pgSz w:w="12240" w:h="15840"/>
      <w:pgMar w:top="375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B07" w:rsidRDefault="00394B07">
      <w:r>
        <w:separator/>
      </w:r>
    </w:p>
  </w:endnote>
  <w:endnote w:type="continuationSeparator" w:id="0">
    <w:p w:rsidR="00394B07" w:rsidRDefault="00394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B07" w:rsidRDefault="00394B07">
      <w:r>
        <w:separator/>
      </w:r>
    </w:p>
  </w:footnote>
  <w:footnote w:type="continuationSeparator" w:id="0">
    <w:p w:rsidR="00394B07" w:rsidRDefault="00394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B64" w:rsidRPr="00C36526" w:rsidRDefault="00110689">
    <w:pPr>
      <w:pStyle w:val="AgendaHeading"/>
      <w:rPr>
        <w:sz w:val="36"/>
        <w:szCs w:val="36"/>
      </w:rPr>
    </w:pPr>
    <w:r w:rsidRPr="00C10F38">
      <w:rPr>
        <w:b/>
        <w:color w:val="000000" w:themeColor="text1"/>
        <w:sz w:val="36"/>
        <w:szCs w:val="36"/>
      </w:rPr>
      <w:t>Quiz (SQL Portion)</w:t>
    </w:r>
    <w:r w:rsidR="00BA0387" w:rsidRPr="00C10F38">
      <w:rPr>
        <w:b/>
        <w:color w:val="000000" w:themeColor="text1"/>
        <w:sz w:val="36"/>
        <w:szCs w:val="36"/>
      </w:rPr>
      <w:t xml:space="preserve"> Part 1</w:t>
    </w:r>
    <w:r w:rsidR="00166FC3" w:rsidRPr="00C10F38">
      <w:rPr>
        <w:color w:val="000000" w:themeColor="text1"/>
        <w:sz w:val="36"/>
        <w:szCs w:val="36"/>
      </w:rPr>
      <w:t xml:space="preserve"> </w:t>
    </w:r>
    <w:r w:rsidR="00166FC3">
      <w:rPr>
        <w:sz w:val="36"/>
        <w:szCs w:val="36"/>
      </w:rPr>
      <w:t>(</w:t>
    </w:r>
    <w:r w:rsidR="00166FC3" w:rsidRPr="00166FC3">
      <w:rPr>
        <w:color w:val="FF0000"/>
        <w:sz w:val="36"/>
        <w:szCs w:val="36"/>
      </w:rPr>
      <w:t xml:space="preserve">Please do </w:t>
    </w:r>
    <w:r w:rsidR="00166FC3" w:rsidRPr="00166FC3">
      <w:rPr>
        <w:color w:val="FF0000"/>
        <w:sz w:val="52"/>
        <w:szCs w:val="52"/>
      </w:rPr>
      <w:t xml:space="preserve">not </w:t>
    </w:r>
    <w:r w:rsidR="00166FC3" w:rsidRPr="00166FC3">
      <w:rPr>
        <w:color w:val="FF0000"/>
        <w:sz w:val="36"/>
        <w:szCs w:val="36"/>
      </w:rPr>
      <w:t>email me yet!)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498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03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FBCB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07E5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8A"/>
    <w:rsid w:val="00110689"/>
    <w:rsid w:val="00131ABE"/>
    <w:rsid w:val="00166FC3"/>
    <w:rsid w:val="0025591D"/>
    <w:rsid w:val="002C6EF3"/>
    <w:rsid w:val="00353560"/>
    <w:rsid w:val="00394B07"/>
    <w:rsid w:val="00491D6B"/>
    <w:rsid w:val="005270AF"/>
    <w:rsid w:val="00575B64"/>
    <w:rsid w:val="005D2AC0"/>
    <w:rsid w:val="006F4F1E"/>
    <w:rsid w:val="00864114"/>
    <w:rsid w:val="008D7E4B"/>
    <w:rsid w:val="00B6778A"/>
    <w:rsid w:val="00B73E5A"/>
    <w:rsid w:val="00BA0387"/>
    <w:rsid w:val="00BB44FA"/>
    <w:rsid w:val="00C10F38"/>
    <w:rsid w:val="00C36526"/>
    <w:rsid w:val="00CE63BA"/>
    <w:rsid w:val="00DE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or.boulet3619\AppData\Roaming\Microsoft\Templates\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creator>professor.boulet3619</dc:creator>
  <cp:lastModifiedBy>professor.boulet3619</cp:lastModifiedBy>
  <cp:revision>3</cp:revision>
  <cp:lastPrinted>2006-08-01T17:47:00Z</cp:lastPrinted>
  <dcterms:created xsi:type="dcterms:W3CDTF">2015-10-27T09:54:00Z</dcterms:created>
  <dcterms:modified xsi:type="dcterms:W3CDTF">2015-10-27T09:55:00Z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